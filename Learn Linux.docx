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Pr="004A5FBE" w:rsidRDefault="0092344E" w:rsidP="004A5FBE">
      <w:pPr>
        <w:pStyle w:val="Title"/>
        <w:rPr>
          <w:sz w:val="56"/>
          <w:szCs w:val="56"/>
        </w:rPr>
      </w:pPr>
      <w:r w:rsidRPr="004A5FBE">
        <w:rPr>
          <w:sz w:val="56"/>
          <w:szCs w:val="56"/>
        </w:rPr>
        <w:t xml:space="preserve">Learn Linux </w:t>
      </w:r>
      <w:r w:rsidR="004A5FBE" w:rsidRPr="004A5FBE">
        <w:rPr>
          <w:sz w:val="56"/>
          <w:szCs w:val="56"/>
        </w:rPr>
        <w:t>– and setup a Media Server</w:t>
      </w:r>
    </w:p>
    <w:p w:rsidR="00771F16" w:rsidRPr="0092344E" w:rsidRDefault="0092344E" w:rsidP="000C38BF">
      <w:pPr>
        <w:pStyle w:val="Heading1"/>
      </w:pPr>
      <w:r>
        <w:t xml:space="preserve">Setup </w:t>
      </w:r>
      <w:r w:rsidRPr="004A5FBE">
        <w:t>Infrastructure</w:t>
      </w:r>
    </w:p>
    <w:p w:rsidR="000A0F9B" w:rsidRDefault="008D7C88" w:rsidP="004A5FBE">
      <w:r>
        <w:br/>
      </w:r>
      <w:r w:rsidR="0092344E">
        <w:t xml:space="preserve">Deploy out one (1) </w:t>
      </w:r>
      <w:r w:rsidR="0092344E" w:rsidRPr="004A5FBE">
        <w:t>resource</w:t>
      </w:r>
      <w:r w:rsidR="0092344E">
        <w:t xml:space="preserve"> group with the following: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Windows 10 VM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 xml:space="preserve">1 Ubuntu 16.04 VM 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NSG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NICs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Public IPs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1 Virtual Network</w:t>
      </w:r>
    </w:p>
    <w:p w:rsidR="0092344E" w:rsidRDefault="0092344E" w:rsidP="004A5FBE">
      <w:pPr>
        <w:pStyle w:val="ListParagraph"/>
        <w:numPr>
          <w:ilvl w:val="0"/>
          <w:numId w:val="28"/>
        </w:numPr>
      </w:pPr>
      <w:r>
        <w:t>2 Storage Accounts</w:t>
      </w:r>
    </w:p>
    <w:p w:rsidR="0092344E" w:rsidRDefault="0092344E" w:rsidP="004A5FBE">
      <w:r>
        <w:t>Example:</w:t>
      </w:r>
    </w:p>
    <w:p w:rsidR="0092344E" w:rsidRDefault="0092344E" w:rsidP="004A5FBE">
      <w:pPr>
        <w:jc w:val="center"/>
      </w:pPr>
      <w:r>
        <w:rPr>
          <w:noProof/>
          <w:lang w:eastAsia="en-US"/>
        </w:rPr>
        <w:drawing>
          <wp:inline distT="0" distB="0" distL="0" distR="0" wp14:anchorId="0FD74A44" wp14:editId="08C28108">
            <wp:extent cx="4304805" cy="3160075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504" cy="317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6AB" w:rsidRDefault="003046AB" w:rsidP="003046AB">
      <w:r>
        <w:t>Open the following ports in your NSG: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80 – HTTP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22 – SSH</w:t>
      </w:r>
    </w:p>
    <w:p w:rsidR="003046AB" w:rsidRDefault="003046AB" w:rsidP="003046AB">
      <w:pPr>
        <w:pStyle w:val="ListParagraph"/>
        <w:numPr>
          <w:ilvl w:val="0"/>
          <w:numId w:val="34"/>
        </w:numPr>
      </w:pPr>
      <w:r>
        <w:t>3389 – RDP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8181 – </w:t>
      </w:r>
      <w:proofErr w:type="spellStart"/>
      <w:r>
        <w:t>PyPlex</w:t>
      </w:r>
      <w:proofErr w:type="spellEnd"/>
      <w:r>
        <w:t xml:space="preserve"> Web App</w:t>
      </w:r>
    </w:p>
    <w:p w:rsidR="001D6E1D" w:rsidRDefault="001D6E1D" w:rsidP="003046AB">
      <w:pPr>
        <w:pStyle w:val="ListParagraph"/>
        <w:numPr>
          <w:ilvl w:val="0"/>
          <w:numId w:val="34"/>
        </w:numPr>
      </w:pPr>
      <w:r>
        <w:t xml:space="preserve">32400 – </w:t>
      </w:r>
      <w:proofErr w:type="spellStart"/>
      <w:r>
        <w:t>Plex</w:t>
      </w:r>
      <w:proofErr w:type="spellEnd"/>
      <w:r>
        <w:t xml:space="preserve"> Media Server</w:t>
      </w:r>
    </w:p>
    <w:p w:rsidR="00950985" w:rsidRPr="00B3519D" w:rsidRDefault="00B3519D" w:rsidP="00B3519D">
      <w:pPr>
        <w:pStyle w:val="Heading2"/>
      </w:pPr>
      <w:r w:rsidRPr="00B3519D">
        <w:lastRenderedPageBreak/>
        <w:t xml:space="preserve">Objective – Setup a </w:t>
      </w:r>
      <w:proofErr w:type="spellStart"/>
      <w:r w:rsidRPr="00B3519D">
        <w:t>Plex</w:t>
      </w:r>
      <w:proofErr w:type="spellEnd"/>
      <w:r w:rsidRPr="00B3519D">
        <w:t xml:space="preserve"> Media Server and Python Web App with a CIFS mount to pull log data</w:t>
      </w:r>
      <w:r w:rsidRPr="00B3519D">
        <w:br/>
        <w:t xml:space="preserve">Bonus – Configure </w:t>
      </w:r>
      <w:proofErr w:type="spellStart"/>
      <w:r>
        <w:t>v</w:t>
      </w:r>
      <w:r w:rsidRPr="00B3519D">
        <w:t>hosts</w:t>
      </w:r>
      <w:proofErr w:type="spellEnd"/>
      <w:r w:rsidRPr="00B3519D">
        <w:t xml:space="preserve"> </w:t>
      </w:r>
      <w:proofErr w:type="spellStart"/>
      <w:r w:rsidRPr="00B3519D">
        <w:t>conf</w:t>
      </w:r>
      <w:proofErr w:type="spellEnd"/>
      <w:r w:rsidRPr="00B3519D">
        <w:t xml:space="preserve"> file and use a </w:t>
      </w:r>
      <w:r>
        <w:t>r</w:t>
      </w:r>
      <w:r w:rsidRPr="00B3519D">
        <w:t xml:space="preserve">everse </w:t>
      </w:r>
      <w:r>
        <w:t>p</w:t>
      </w:r>
      <w:bookmarkStart w:id="0" w:name="_GoBack"/>
      <w:bookmarkEnd w:id="0"/>
      <w:r w:rsidRPr="00B3519D">
        <w:t>roxy</w:t>
      </w:r>
    </w:p>
    <w:p w:rsidR="0092344E" w:rsidRDefault="004A5FBE" w:rsidP="000C38BF">
      <w:pPr>
        <w:pStyle w:val="Heading1"/>
      </w:pPr>
      <w:r w:rsidRPr="004A5FBE">
        <w:t>Setup</w:t>
      </w:r>
      <w:r>
        <w:t xml:space="preserve"> Windows 10</w:t>
      </w:r>
    </w:p>
    <w:p w:rsidR="004A5FBE" w:rsidRDefault="004A5FBE" w:rsidP="004A5FBE"/>
    <w:p w:rsidR="004A5FBE" w:rsidRDefault="004A5FBE" w:rsidP="004A5FBE">
      <w:r>
        <w:t>Install the following software:</w:t>
      </w:r>
    </w:p>
    <w:p w:rsidR="004A5FBE" w:rsidRDefault="004A5FBE" w:rsidP="004A5FBE">
      <w:pPr>
        <w:pStyle w:val="ListParagraph"/>
        <w:numPr>
          <w:ilvl w:val="0"/>
          <w:numId w:val="30"/>
        </w:numPr>
      </w:pPr>
      <w:proofErr w:type="spellStart"/>
      <w:r>
        <w:t>Plex</w:t>
      </w:r>
      <w:proofErr w:type="spellEnd"/>
      <w:r>
        <w:t xml:space="preserve"> Media Server (free) - </w:t>
      </w:r>
      <w:hyperlink r:id="rId8" w:history="1">
        <w:r w:rsidRPr="00733845">
          <w:rPr>
            <w:rStyle w:val="Hyperlink"/>
          </w:rPr>
          <w:t>https://www.plex.tv/downloads/</w:t>
        </w:r>
      </w:hyperlink>
      <w:r w:rsidR="00081D74">
        <w:t xml:space="preserve"> - Will require restart (Hint: From run: ‘shutdown /r /t 00’ will remotely restart</w:t>
      </w:r>
    </w:p>
    <w:p w:rsidR="00081D74" w:rsidRDefault="00081D74" w:rsidP="000C38BF">
      <w:pPr>
        <w:pStyle w:val="Heading1"/>
      </w:pPr>
      <w:r>
        <w:t xml:space="preserve">Configure </w:t>
      </w:r>
      <w:proofErr w:type="spellStart"/>
      <w:r w:rsidR="00D2444E">
        <w:t>Plex</w:t>
      </w:r>
      <w:proofErr w:type="spellEnd"/>
      <w:r w:rsidR="00D2444E">
        <w:t xml:space="preserve"> </w:t>
      </w:r>
      <w:r w:rsidR="003046AB">
        <w:t>Media</w:t>
      </w:r>
      <w:r>
        <w:t xml:space="preserve"> Server</w:t>
      </w:r>
      <w:r w:rsidR="008C1615">
        <w:t xml:space="preserve"> </w:t>
      </w:r>
      <w:r w:rsidR="00F20B57">
        <w:t>from</w:t>
      </w:r>
      <w:r w:rsidR="008C1615">
        <w:t xml:space="preserve"> Windows VM</w:t>
      </w:r>
    </w:p>
    <w:p w:rsidR="00081D74" w:rsidRDefault="00081D74" w:rsidP="00081D74"/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Web browser should automatically open to </w:t>
      </w:r>
      <w:hyperlink r:id="rId9" w:history="1">
        <w:r w:rsidR="00436812" w:rsidRPr="00733845">
          <w:rPr>
            <w:rStyle w:val="Hyperlink"/>
          </w:rPr>
          <w:t>http://127.0.0.1:32400/web/index.html#!/setup/</w:t>
        </w:r>
      </w:hyperlink>
      <w:r w:rsidR="00436812">
        <w:t xml:space="preserve">   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>Create a new account (it’s free)</w:t>
      </w:r>
    </w:p>
    <w:p w:rsidR="003046AB" w:rsidRDefault="00157279" w:rsidP="003046AB">
      <w:pPr>
        <w:pStyle w:val="ListParagraph"/>
        <w:numPr>
          <w:ilvl w:val="0"/>
          <w:numId w:val="31"/>
        </w:numPr>
      </w:pPr>
      <w:r>
        <w:t xml:space="preserve">You can close the window for </w:t>
      </w:r>
      <w:proofErr w:type="spellStart"/>
      <w:r>
        <w:t>Plex</w:t>
      </w:r>
      <w:proofErr w:type="spellEnd"/>
      <w:r>
        <w:t xml:space="preserve"> Pass – not necessary to use </w:t>
      </w:r>
      <w:proofErr w:type="spellStart"/>
      <w:r>
        <w:t>Plex</w:t>
      </w:r>
      <w:proofErr w:type="spellEnd"/>
    </w:p>
    <w:p w:rsidR="000C38BF" w:rsidRDefault="000C38BF" w:rsidP="000C38BF">
      <w:pPr>
        <w:pStyle w:val="ListParagraph"/>
        <w:numPr>
          <w:ilvl w:val="0"/>
          <w:numId w:val="31"/>
        </w:numPr>
      </w:pPr>
      <w:r>
        <w:t xml:space="preserve">Add Libraries (predefined ones are music and photos) I used Home Videos for the demo and pointed it to my local Videos folder - </w:t>
      </w:r>
      <w:r w:rsidRPr="000C38BF">
        <w:t>C:\Users\demo\Videos</w:t>
      </w:r>
    </w:p>
    <w:p w:rsidR="003061EE" w:rsidRDefault="003061EE" w:rsidP="003061EE">
      <w:pPr>
        <w:pStyle w:val="ListParagraph"/>
        <w:numPr>
          <w:ilvl w:val="0"/>
          <w:numId w:val="31"/>
        </w:numPr>
      </w:pPr>
      <w:r>
        <w:t xml:space="preserve">Navigate to </w:t>
      </w:r>
      <w:r w:rsidRPr="00436812">
        <w:t>%LOCALAPPDATA%\</w:t>
      </w:r>
      <w:proofErr w:type="spellStart"/>
      <w:r w:rsidRPr="00436812">
        <w:t>Plex</w:t>
      </w:r>
      <w:proofErr w:type="spellEnd"/>
      <w:r w:rsidRPr="00436812">
        <w:t xml:space="preserve"> Media Server\Logs\</w:t>
      </w:r>
      <w:r>
        <w:t xml:space="preserve"> and share the folder</w:t>
      </w:r>
    </w:p>
    <w:p w:rsidR="003046AB" w:rsidRDefault="003046AB" w:rsidP="000C38BF">
      <w:pPr>
        <w:pStyle w:val="Heading1"/>
      </w:pPr>
      <w:r>
        <w:t>Setup Ubuntu 16.04 LAMP Stack</w:t>
      </w:r>
    </w:p>
    <w:p w:rsidR="003046AB" w:rsidRDefault="003046AB" w:rsidP="003046AB"/>
    <w:p w:rsidR="003046AB" w:rsidRDefault="003046AB" w:rsidP="003046AB">
      <w:r>
        <w:t>Install the following packages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update</w:t>
      </w:r>
    </w:p>
    <w:p w:rsidR="003046AB" w:rsidRDefault="003046AB" w:rsidP="003046AB">
      <w:pPr>
        <w:pStyle w:val="ListParagraph"/>
        <w:numPr>
          <w:ilvl w:val="0"/>
          <w:numId w:val="32"/>
        </w:numPr>
      </w:pPr>
      <w:proofErr w:type="spellStart"/>
      <w:r>
        <w:t>sudo</w:t>
      </w:r>
      <w:proofErr w:type="spellEnd"/>
      <w:r>
        <w:t xml:space="preserve"> apt-get upgrade</w:t>
      </w:r>
    </w:p>
    <w:p w:rsidR="003046AB" w:rsidRDefault="003046AB" w:rsidP="00DE2961">
      <w:pPr>
        <w:pStyle w:val="ListParagraph"/>
        <w:numPr>
          <w:ilvl w:val="0"/>
          <w:numId w:val="32"/>
        </w:numPr>
      </w:pPr>
      <w:proofErr w:type="spellStart"/>
      <w:r w:rsidRPr="003046AB">
        <w:t>sudo</w:t>
      </w:r>
      <w:proofErr w:type="spellEnd"/>
      <w:r w:rsidRPr="003046AB">
        <w:t xml:space="preserve"> apt-get install apache2</w:t>
      </w:r>
      <w:r>
        <w:t xml:space="preserve"> </w:t>
      </w:r>
      <w:proofErr w:type="spellStart"/>
      <w:r w:rsidRPr="003046AB">
        <w:t>mysql</w:t>
      </w:r>
      <w:proofErr w:type="spellEnd"/>
      <w:r w:rsidRPr="003046AB">
        <w:t xml:space="preserve">-server </w:t>
      </w:r>
      <w:proofErr w:type="spellStart"/>
      <w:r w:rsidRPr="003046AB">
        <w:t>mysql</w:t>
      </w:r>
      <w:proofErr w:type="spellEnd"/>
      <w:r w:rsidRPr="003046AB">
        <w:t>-client</w:t>
      </w:r>
      <w:r>
        <w:t xml:space="preserve"> </w:t>
      </w:r>
      <w:r w:rsidRPr="003046AB">
        <w:t>php7.0-mysql php7</w:t>
      </w:r>
      <w:r w:rsidR="00950985">
        <w:t xml:space="preserve">.0-curl php7.0-json php7.0-cgi </w:t>
      </w:r>
      <w:r w:rsidRPr="003046AB">
        <w:t>php7.0</w:t>
      </w:r>
      <w:r w:rsidR="00DE2961">
        <w:t xml:space="preserve"> </w:t>
      </w:r>
      <w:r w:rsidR="00DE2961" w:rsidRPr="00DE2961">
        <w:t>libapache2-mod-php7.0</w:t>
      </w:r>
      <w:r w:rsidR="001C7B01">
        <w:t xml:space="preserve"> </w:t>
      </w:r>
      <w:proofErr w:type="spellStart"/>
      <w:r w:rsidR="001C7B01">
        <w:t>php</w:t>
      </w:r>
      <w:proofErr w:type="spellEnd"/>
      <w:r w:rsidR="001C7B01">
        <w:t>-cli</w:t>
      </w:r>
    </w:p>
    <w:p w:rsidR="003046AB" w:rsidRDefault="003046AB" w:rsidP="003046AB">
      <w:r>
        <w:t>Verify</w:t>
      </w:r>
      <w:r w:rsidR="00950985">
        <w:t xml:space="preserve"> successful installation on Linux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Apache by going to IP Address / DNS</w:t>
      </w:r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 xml:space="preserve">Verify </w:t>
      </w:r>
      <w:proofErr w:type="spellStart"/>
      <w:r>
        <w:t>MySql</w:t>
      </w:r>
      <w:proofErr w:type="spellEnd"/>
      <w:r>
        <w:t xml:space="preserve"> install by typing: </w:t>
      </w:r>
      <w:proofErr w:type="spellStart"/>
      <w:r w:rsidRPr="003046AB">
        <w:t>sudo</w:t>
      </w:r>
      <w:proofErr w:type="spellEnd"/>
      <w:r w:rsidRPr="003046AB">
        <w:t xml:space="preserve"> </w:t>
      </w:r>
      <w:proofErr w:type="spellStart"/>
      <w:r w:rsidRPr="003046AB">
        <w:t>systemctl</w:t>
      </w:r>
      <w:proofErr w:type="spellEnd"/>
      <w:r w:rsidRPr="003046AB">
        <w:t xml:space="preserve"> status </w:t>
      </w:r>
      <w:proofErr w:type="spellStart"/>
      <w:r w:rsidRPr="003046AB">
        <w:t>mysql</w:t>
      </w:r>
      <w:proofErr w:type="spellEnd"/>
    </w:p>
    <w:p w:rsidR="003046AB" w:rsidRDefault="003046AB" w:rsidP="003046AB">
      <w:pPr>
        <w:pStyle w:val="ListParagraph"/>
        <w:numPr>
          <w:ilvl w:val="0"/>
          <w:numId w:val="33"/>
        </w:numPr>
      </w:pPr>
      <w:r>
        <w:t>Verify PHP 7</w:t>
      </w:r>
      <w:r w:rsidR="00950985">
        <w:t xml:space="preserve"> version</w:t>
      </w:r>
      <w:r>
        <w:t xml:space="preserve"> install by </w:t>
      </w:r>
      <w:r w:rsidR="00950985">
        <w:t xml:space="preserve">typing: </w:t>
      </w:r>
      <w:proofErr w:type="spellStart"/>
      <w:r w:rsidR="00950985">
        <w:t>php</w:t>
      </w:r>
      <w:proofErr w:type="spellEnd"/>
      <w:r w:rsidR="00950985">
        <w:t xml:space="preserve"> -v</w:t>
      </w:r>
    </w:p>
    <w:p w:rsidR="00552FCB" w:rsidRDefault="00552FCB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>
        <w:t xml:space="preserve"> Web App</w:t>
      </w:r>
      <w:r w:rsidR="008A695D">
        <w:t xml:space="preserve"> </w:t>
      </w:r>
      <w:r w:rsidR="00F20B57">
        <w:t>from</w:t>
      </w:r>
      <w:r w:rsidR="008A695D">
        <w:t xml:space="preserve"> Linux VM</w:t>
      </w:r>
    </w:p>
    <w:p w:rsidR="00552FCB" w:rsidRDefault="00552FCB" w:rsidP="00552FCB"/>
    <w:p w:rsidR="001D6E1D" w:rsidRDefault="001D6E1D" w:rsidP="00552FCB">
      <w:pPr>
        <w:pStyle w:val="ListParagraph"/>
        <w:numPr>
          <w:ilvl w:val="0"/>
          <w:numId w:val="35"/>
        </w:numPr>
      </w:pPr>
      <w:r>
        <w:t>cd /opt</w:t>
      </w:r>
    </w:p>
    <w:p w:rsidR="00552FCB" w:rsidRDefault="001D6E1D" w:rsidP="00552FCB">
      <w:pPr>
        <w:pStyle w:val="ListParagraph"/>
        <w:numPr>
          <w:ilvl w:val="0"/>
          <w:numId w:val="3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 w:rsidR="00552FCB">
        <w:t>git</w:t>
      </w:r>
      <w:proofErr w:type="spellEnd"/>
      <w:r w:rsidR="00552FCB">
        <w:t xml:space="preserve"> clone </w:t>
      </w:r>
      <w:hyperlink r:id="rId10" w:history="1">
        <w:r w:rsidR="00552FCB" w:rsidRPr="00733845">
          <w:rPr>
            <w:rStyle w:val="Hyperlink"/>
          </w:rPr>
          <w:t>https://github.com/JonnyWong16/plexpy.git</w:t>
        </w:r>
      </w:hyperlink>
    </w:p>
    <w:p w:rsidR="001D6E1D" w:rsidRDefault="001D6E1D" w:rsidP="001D6E1D">
      <w:pPr>
        <w:pStyle w:val="ListParagraph"/>
        <w:numPr>
          <w:ilvl w:val="0"/>
          <w:numId w:val="35"/>
        </w:numPr>
      </w:pPr>
      <w:r>
        <w:t xml:space="preserve">cd </w:t>
      </w:r>
      <w:proofErr w:type="spellStart"/>
      <w:r>
        <w:t>plexpy</w:t>
      </w:r>
      <w:proofErr w:type="spellEnd"/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lastRenderedPageBreak/>
        <w:t>sudo</w:t>
      </w:r>
      <w:proofErr w:type="spellEnd"/>
      <w:r>
        <w:t xml:space="preserve"> python PlexPy.py</w:t>
      </w:r>
    </w:p>
    <w:p w:rsidR="001D6E1D" w:rsidRDefault="001D6E1D" w:rsidP="001D6E1D">
      <w:pPr>
        <w:pStyle w:val="ListParagraph"/>
        <w:numPr>
          <w:ilvl w:val="0"/>
          <w:numId w:val="35"/>
        </w:numPr>
      </w:pPr>
      <w:proofErr w:type="spellStart"/>
      <w:r>
        <w:t>PlexPy</w:t>
      </w:r>
      <w:proofErr w:type="spellEnd"/>
      <w:r>
        <w:t xml:space="preserve"> will be loaded in your browser or listening @ http://localhost:8181</w:t>
      </w:r>
    </w:p>
    <w:p w:rsidR="00552FCB" w:rsidRDefault="001D6E1D" w:rsidP="001D6E1D">
      <w:pPr>
        <w:pStyle w:val="ListParagraph"/>
        <w:numPr>
          <w:ilvl w:val="0"/>
          <w:numId w:val="35"/>
        </w:numPr>
      </w:pPr>
      <w:r>
        <w:t xml:space="preserve">To start </w:t>
      </w:r>
      <w:proofErr w:type="spellStart"/>
      <w:r>
        <w:t>PlexPy</w:t>
      </w:r>
      <w:proofErr w:type="spellEnd"/>
      <w:r>
        <w:t xml:space="preserve"> on startup, refer to </w:t>
      </w:r>
      <w:hyperlink r:id="rId11" w:history="1">
        <w:r w:rsidRPr="001D6E1D">
          <w:rPr>
            <w:rStyle w:val="Hyperlink"/>
          </w:rPr>
          <w:t>Install as a dae</w:t>
        </w:r>
        <w:r w:rsidRPr="001D6E1D">
          <w:rPr>
            <w:rStyle w:val="Hyperlink"/>
          </w:rPr>
          <w:t>m</w:t>
        </w:r>
        <w:r w:rsidRPr="001D6E1D">
          <w:rPr>
            <w:rStyle w:val="Hyperlink"/>
          </w:rPr>
          <w:t>on</w:t>
        </w:r>
        <w:r w:rsidR="00552FCB" w:rsidRPr="001D6E1D">
          <w:rPr>
            <w:rStyle w:val="Hyperlink"/>
          </w:rPr>
          <w:t xml:space="preserve"> </w:t>
        </w:r>
      </w:hyperlink>
      <w:r w:rsidR="00552FCB">
        <w:t xml:space="preserve"> </w:t>
      </w:r>
    </w:p>
    <w:p w:rsidR="00460C55" w:rsidRDefault="00460C55" w:rsidP="00460C55">
      <w:r>
        <w:t>(OPTIONAL) - Daemon instructions below: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--system --no-create-home </w:t>
      </w:r>
      <w:proofErr w:type="spellStart"/>
      <w:r>
        <w:t>plexpy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plexpy:nogroup</w:t>
      </w:r>
      <w:proofErr w:type="spellEnd"/>
      <w:proofErr w:type="gramEnd"/>
      <w:r>
        <w:t xml:space="preserve"> -R /opt/</w:t>
      </w:r>
      <w:proofErr w:type="spellStart"/>
      <w:r>
        <w:t>plexpy</w:t>
      </w:r>
      <w:proofErr w:type="spellEnd"/>
      <w:r>
        <w:t>/</w:t>
      </w:r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</w:t>
      </w:r>
      <w:r w:rsidRPr="00460C55">
        <w:t>udo</w:t>
      </w:r>
      <w:proofErr w:type="spellEnd"/>
      <w:r w:rsidRPr="00460C55">
        <w:t xml:space="preserve"> </w:t>
      </w:r>
      <w:proofErr w:type="spellStart"/>
      <w:r w:rsidRPr="00460C55">
        <w:t>wget</w:t>
      </w:r>
      <w:proofErr w:type="spellEnd"/>
      <w:r w:rsidRPr="00460C55">
        <w:t xml:space="preserve"> https://raw.githubusercontent.com/JonnyWong16/plexpy/master/init-scripts/init.ubuntu.systemd</w:t>
      </w:r>
      <w:r w:rsidR="00904D2E">
        <w:t xml:space="preserve"> &amp;&amp; mv </w:t>
      </w:r>
      <w:proofErr w:type="spellStart"/>
      <w:proofErr w:type="gramStart"/>
      <w:r w:rsidR="00904D2E">
        <w:t>init.ubuntu</w:t>
      </w:r>
      <w:proofErr w:type="gramEnd"/>
      <w:r w:rsidR="00904D2E">
        <w:t>.systemd</w:t>
      </w:r>
      <w:proofErr w:type="spellEnd"/>
      <w:r w:rsidR="00904D2E">
        <w:t xml:space="preserve"> </w:t>
      </w:r>
      <w:proofErr w:type="spellStart"/>
      <w:r w:rsidRPr="00460C55">
        <w:t>plexpy.service</w:t>
      </w:r>
      <w:proofErr w:type="spellEnd"/>
    </w:p>
    <w:p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mv </w:t>
      </w:r>
      <w:proofErr w:type="spellStart"/>
      <w:proofErr w:type="gramStart"/>
      <w:r w:rsidR="00460C55" w:rsidRPr="00460C55">
        <w:t>plexpy.s</w:t>
      </w:r>
      <w:r>
        <w:t>ervice</w:t>
      </w:r>
      <w:proofErr w:type="spellEnd"/>
      <w:proofErr w:type="gramEnd"/>
      <w:r>
        <w:t xml:space="preserve"> /lib/</w:t>
      </w:r>
      <w:proofErr w:type="spellStart"/>
      <w:r>
        <w:t>systemd</w:t>
      </w:r>
      <w:proofErr w:type="spellEnd"/>
      <w:r>
        <w:t>/system/</w:t>
      </w:r>
      <w:proofErr w:type="spellStart"/>
      <w:r w:rsidR="00460C55" w:rsidRPr="00460C55">
        <w:t>plexpy.service</w:t>
      </w:r>
      <w:proofErr w:type="spellEnd"/>
    </w:p>
    <w:p w:rsidR="00460C55" w:rsidRDefault="00460C55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daemon-reload</w:t>
      </w:r>
    </w:p>
    <w:p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 w:rsidR="00460C55">
        <w:t>plexpy.service</w:t>
      </w:r>
      <w:proofErr w:type="spellEnd"/>
      <w:proofErr w:type="gramEnd"/>
    </w:p>
    <w:p w:rsidR="00460C55" w:rsidRDefault="00904D2E" w:rsidP="00460C55">
      <w:pPr>
        <w:pStyle w:val="ListParagraph"/>
        <w:numPr>
          <w:ilvl w:val="0"/>
          <w:numId w:val="40"/>
        </w:numPr>
      </w:pPr>
      <w:proofErr w:type="spellStart"/>
      <w:r>
        <w:t>sudo</w:t>
      </w:r>
      <w:proofErr w:type="spellEnd"/>
      <w:r>
        <w:t xml:space="preserve"> service </w:t>
      </w:r>
      <w:proofErr w:type="spellStart"/>
      <w:r w:rsidR="00460C55" w:rsidRPr="00460C55">
        <w:t>plexpy</w:t>
      </w:r>
      <w:proofErr w:type="spellEnd"/>
      <w:r w:rsidR="00460C55" w:rsidRPr="00460C55">
        <w:t xml:space="preserve"> start</w:t>
      </w:r>
    </w:p>
    <w:p w:rsidR="000C38BF" w:rsidRDefault="000C38BF" w:rsidP="000C38BF">
      <w:pPr>
        <w:pStyle w:val="Heading1"/>
      </w:pPr>
      <w:r>
        <w:t xml:space="preserve">Setup </w:t>
      </w:r>
      <w:proofErr w:type="spellStart"/>
      <w:r>
        <w:t>PyPlex</w:t>
      </w:r>
      <w:proofErr w:type="spellEnd"/>
      <w:r w:rsidR="008A695D">
        <w:t xml:space="preserve"> on Linux VM</w:t>
      </w:r>
      <w:r>
        <w:t xml:space="preserve"> to connect to Windows </w:t>
      </w:r>
      <w:proofErr w:type="spellStart"/>
      <w:r>
        <w:t>Plex</w:t>
      </w:r>
      <w:proofErr w:type="spellEnd"/>
    </w:p>
    <w:p w:rsidR="000C38BF" w:rsidRDefault="000C38BF" w:rsidP="000C38BF"/>
    <w:p w:rsidR="000C38BF" w:rsidRDefault="000C38BF" w:rsidP="000C38BF">
      <w:pPr>
        <w:pStyle w:val="ListParagraph"/>
        <w:numPr>
          <w:ilvl w:val="0"/>
          <w:numId w:val="37"/>
        </w:numPr>
      </w:pPr>
      <w:r>
        <w:t>From</w:t>
      </w:r>
      <w:r w:rsidR="008A695D">
        <w:t xml:space="preserve"> a web browser</w:t>
      </w:r>
      <w:r w:rsidR="00325AE2">
        <w:t>,</w:t>
      </w:r>
      <w:r>
        <w:t xml:space="preserve"> </w:t>
      </w:r>
      <w:hyperlink r:id="rId12" w:history="1">
        <w:r w:rsidRPr="00733845">
          <w:rPr>
            <w:rStyle w:val="Hyperlink"/>
          </w:rPr>
          <w:t>http://ip-address-of-linux-vm:8181</w:t>
        </w:r>
      </w:hyperlink>
      <w:r>
        <w:t xml:space="preserve"> type your </w:t>
      </w:r>
      <w:proofErr w:type="spellStart"/>
      <w:r w:rsidR="006D702C">
        <w:t>P</w:t>
      </w:r>
      <w:r>
        <w:t>lex</w:t>
      </w:r>
      <w:proofErr w:type="spellEnd"/>
      <w:r>
        <w:t xml:space="preserve"> user account and password created when </w:t>
      </w:r>
      <w:proofErr w:type="spellStart"/>
      <w:r>
        <w:t>Plex</w:t>
      </w:r>
      <w:proofErr w:type="spellEnd"/>
      <w:r>
        <w:t xml:space="preserve"> was setup on Windows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 xml:space="preserve">Under </w:t>
      </w:r>
      <w:proofErr w:type="spellStart"/>
      <w:r>
        <w:t>Plex</w:t>
      </w:r>
      <w:proofErr w:type="spellEnd"/>
      <w:r>
        <w:t xml:space="preserve"> Media Server (below </w:t>
      </w:r>
      <w:proofErr w:type="spellStart"/>
      <w:r>
        <w:t>Plex</w:t>
      </w:r>
      <w:proofErr w:type="spellEnd"/>
      <w:r>
        <w:t xml:space="preserve"> Authentication) type the IP address or hostname of your Windows </w:t>
      </w:r>
      <w:proofErr w:type="spellStart"/>
      <w:r>
        <w:t>Plex</w:t>
      </w:r>
      <w:proofErr w:type="spellEnd"/>
      <w:r>
        <w:t xml:space="preserve"> Server – hit verify to confirm it found it</w:t>
      </w:r>
    </w:p>
    <w:p w:rsidR="000C38BF" w:rsidRDefault="000C38BF" w:rsidP="000C38BF">
      <w:pPr>
        <w:pStyle w:val="ListParagraph"/>
        <w:numPr>
          <w:ilvl w:val="0"/>
          <w:numId w:val="37"/>
        </w:numPr>
      </w:pPr>
      <w:r>
        <w:t>Hit next after the above steps are completed and leave all other settings as is. (Next will need to be clicked 3-4 times)</w:t>
      </w:r>
    </w:p>
    <w:p w:rsidR="00436812" w:rsidRPr="000C38BF" w:rsidRDefault="007B7915" w:rsidP="000C38BF">
      <w:pPr>
        <w:pStyle w:val="ListParagraph"/>
        <w:numPr>
          <w:ilvl w:val="0"/>
          <w:numId w:val="37"/>
        </w:numPr>
      </w:pPr>
      <w:r>
        <w:t>To a</w:t>
      </w:r>
      <w:r w:rsidR="00436812">
        <w:t xml:space="preserve">llow logging – From </w:t>
      </w:r>
      <w:proofErr w:type="spellStart"/>
      <w:r w:rsidR="00436812">
        <w:t>PyPlex</w:t>
      </w:r>
      <w:proofErr w:type="spellEnd"/>
      <w:r w:rsidR="00436812">
        <w:t xml:space="preserve"> </w:t>
      </w:r>
      <w:r w:rsidR="00D2444E">
        <w:t>web browser go to S</w:t>
      </w:r>
      <w:r w:rsidR="00436812">
        <w:t>ettings –</w:t>
      </w:r>
      <w:r w:rsidR="00D2444E">
        <w:t xml:space="preserve">&gt; </w:t>
      </w:r>
      <w:proofErr w:type="spellStart"/>
      <w:r w:rsidR="00D2444E">
        <w:t>Plex</w:t>
      </w:r>
      <w:proofErr w:type="spellEnd"/>
      <w:r w:rsidR="00D2444E">
        <w:t xml:space="preserve"> Media Server and in the field for</w:t>
      </w:r>
      <w:r w:rsidR="00436812">
        <w:t xml:space="preserve"> Logs enter the mount path </w:t>
      </w:r>
      <w:r>
        <w:t xml:space="preserve">for the </w:t>
      </w:r>
      <w:proofErr w:type="spellStart"/>
      <w:r>
        <w:t>cifs</w:t>
      </w:r>
      <w:proofErr w:type="spellEnd"/>
      <w:r>
        <w:t xml:space="preserve"> mount in the following section.</w:t>
      </w:r>
      <w:r w:rsidR="00B9672B">
        <w:t xml:space="preserve"> </w:t>
      </w:r>
      <w:r w:rsidR="00D2444E">
        <w:br/>
        <w:t xml:space="preserve">* </w:t>
      </w:r>
      <w:r w:rsidR="00B9672B">
        <w:t>In the demo I used /opt/</w:t>
      </w:r>
      <w:proofErr w:type="spellStart"/>
      <w:r w:rsidR="00B9672B">
        <w:t>plexpy</w:t>
      </w:r>
      <w:proofErr w:type="spellEnd"/>
      <w:r w:rsidR="00B9672B">
        <w:t>/</w:t>
      </w:r>
      <w:proofErr w:type="spellStart"/>
      <w:r w:rsidR="00B9672B">
        <w:t>MediaServer</w:t>
      </w:r>
      <w:proofErr w:type="spellEnd"/>
    </w:p>
    <w:p w:rsidR="00D6265A" w:rsidRDefault="00D6265A" w:rsidP="00D6265A"/>
    <w:p w:rsidR="00436812" w:rsidRDefault="00D6265A" w:rsidP="003061EE">
      <w:pPr>
        <w:pStyle w:val="Heading1"/>
      </w:pPr>
      <w:r>
        <w:t xml:space="preserve">Windows shares mounted on Linux </w:t>
      </w:r>
      <w:r w:rsidR="00436812">
        <w:t>–</w:t>
      </w:r>
      <w:r>
        <w:t xml:space="preserve"> Samba</w:t>
      </w:r>
    </w:p>
    <w:p w:rsidR="00436812" w:rsidRPr="00436812" w:rsidRDefault="00436812" w:rsidP="00436812">
      <w:pPr>
        <w:pStyle w:val="Heading1"/>
      </w:pPr>
      <w:r>
        <w:t>Linux Ubuntu 16.04 Instructions</w:t>
      </w:r>
    </w:p>
    <w:p w:rsidR="00D6265A" w:rsidRDefault="00D6265A" w:rsidP="00D6265A"/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 w:rsidRPr="00D6265A">
        <w:t>sudo</w:t>
      </w:r>
      <w:proofErr w:type="spellEnd"/>
      <w:r w:rsidRPr="00D6265A">
        <w:t xml:space="preserve"> apt-get install </w:t>
      </w:r>
      <w:proofErr w:type="spellStart"/>
      <w:r w:rsidRPr="00D6265A">
        <w:t>cifs-utils</w:t>
      </w:r>
      <w:proofErr w:type="spellEnd"/>
      <w:r w:rsidR="00B9672B">
        <w:t xml:space="preserve"> (may already be installed)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-f umountnfs.sh remove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update-</w:t>
      </w:r>
      <w:proofErr w:type="spellStart"/>
      <w:proofErr w:type="gramStart"/>
      <w:r>
        <w:t>rc.d</w:t>
      </w:r>
      <w:proofErr w:type="spellEnd"/>
      <w:proofErr w:type="gramEnd"/>
      <w:r>
        <w:t xml:space="preserve"> umountnfs.sh stop 15 0 6 .</w:t>
      </w:r>
      <w:r>
        <w:br/>
        <w:t xml:space="preserve">* </w:t>
      </w:r>
      <w:r>
        <w:rPr>
          <w:rFonts w:ascii="Tahoma" w:hAnsi="Tahoma" w:cs="Tahoma"/>
          <w:color w:val="333333"/>
          <w:sz w:val="20"/>
          <w:szCs w:val="20"/>
          <w:shd w:val="clear" w:color="auto" w:fill="FFFFFF"/>
        </w:rPr>
        <w:t>Update the unmount order to prevent CIFS from hanging during shutdown.</w:t>
      </w:r>
      <w:r>
        <w:br/>
      </w:r>
    </w:p>
    <w:p w:rsidR="00D6265A" w:rsidRDefault="00D6265A" w:rsidP="00D6265A">
      <w:pPr>
        <w:pStyle w:val="ListParagraph"/>
        <w:numPr>
          <w:ilvl w:val="0"/>
          <w:numId w:val="36"/>
        </w:numPr>
      </w:pPr>
      <w:r>
        <w:t xml:space="preserve">Create </w:t>
      </w:r>
      <w:proofErr w:type="gramStart"/>
      <w:r>
        <w:t>a .</w:t>
      </w:r>
      <w:proofErr w:type="spellStart"/>
      <w:r>
        <w:t>smbcredentials</w:t>
      </w:r>
      <w:proofErr w:type="spellEnd"/>
      <w:proofErr w:type="gramEnd"/>
      <w:r>
        <w:t xml:space="preserve"> file</w:t>
      </w:r>
      <w:r w:rsidR="00436812">
        <w:t xml:space="preserve"> </w:t>
      </w:r>
      <w:r w:rsidR="00766FE9">
        <w:t xml:space="preserve">under </w:t>
      </w:r>
      <w:r w:rsidR="00B9672B">
        <w:t xml:space="preserve">/root/ </w:t>
      </w:r>
      <w:r w:rsidR="00B9672B">
        <w:br/>
        <w:t xml:space="preserve">* </w:t>
      </w:r>
      <w:r w:rsidR="00766FE9">
        <w:t>(tip: touch /root/.</w:t>
      </w:r>
      <w:proofErr w:type="spellStart"/>
      <w:r w:rsidR="00766FE9">
        <w:t>smbcredentials</w:t>
      </w:r>
      <w:proofErr w:type="spellEnd"/>
      <w:r w:rsidR="00766FE9">
        <w:t xml:space="preserve"> then use a text editor to edit)</w:t>
      </w:r>
      <w:r w:rsidR="00B9672B">
        <w:br/>
        <w:t xml:space="preserve">* </w:t>
      </w:r>
      <w:proofErr w:type="spellStart"/>
      <w:r w:rsidR="00B9672B">
        <w:t>sudo</w:t>
      </w:r>
      <w:proofErr w:type="spellEnd"/>
      <w:r w:rsidR="00B9672B">
        <w:t xml:space="preserve"> </w:t>
      </w:r>
      <w:proofErr w:type="spellStart"/>
      <w:r w:rsidR="00B9672B">
        <w:t>su</w:t>
      </w:r>
      <w:proofErr w:type="spellEnd"/>
      <w:r w:rsidR="00B9672B">
        <w:t xml:space="preserve"> (elevate cli session to root)</w:t>
      </w:r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gramStart"/>
      <w:r>
        <w:t>root .</w:t>
      </w:r>
      <w:proofErr w:type="spellStart"/>
      <w:r>
        <w:t>smbcredentials</w:t>
      </w:r>
      <w:proofErr w:type="spellEnd"/>
      <w:proofErr w:type="gramEnd"/>
    </w:p>
    <w:p w:rsidR="00D6265A" w:rsidRDefault="00D6265A" w:rsidP="00D6265A">
      <w:pPr>
        <w:pStyle w:val="ListParagraph"/>
        <w:numPr>
          <w:ilvl w:val="0"/>
          <w:numId w:val="36"/>
        </w:num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gramStart"/>
      <w:r>
        <w:t>600 .</w:t>
      </w:r>
      <w:proofErr w:type="spellStart"/>
      <w:r>
        <w:t>smbcredentials</w:t>
      </w:r>
      <w:proofErr w:type="spellEnd"/>
      <w:proofErr w:type="gramEnd"/>
      <w:r>
        <w:br/>
      </w:r>
      <w:r>
        <w:br/>
      </w:r>
      <w:r w:rsidR="00436812">
        <w:t>Example .</w:t>
      </w:r>
      <w:proofErr w:type="spellStart"/>
      <w:r w:rsidR="00436812">
        <w:t>smbcredentials</w:t>
      </w:r>
      <w:proofErr w:type="spellEnd"/>
      <w:r w:rsidR="00436812">
        <w:t xml:space="preserve"> file: </w:t>
      </w:r>
      <w:r w:rsidR="00436812">
        <w:br/>
      </w:r>
      <w:r>
        <w:t>username=user-account-name</w:t>
      </w:r>
      <w:r>
        <w:br/>
        <w:t>password=super-secret-password</w:t>
      </w:r>
      <w:r>
        <w:br/>
      </w:r>
    </w:p>
    <w:p w:rsidR="003061EE" w:rsidRDefault="003061EE" w:rsidP="00B9672B">
      <w:pPr>
        <w:pStyle w:val="ListParagraph"/>
        <w:numPr>
          <w:ilvl w:val="0"/>
          <w:numId w:val="36"/>
        </w:numPr>
      </w:pPr>
      <w:proofErr w:type="spellStart"/>
      <w:r>
        <w:t>mkdir</w:t>
      </w:r>
      <w:proofErr w:type="spellEnd"/>
      <w:r>
        <w:t xml:space="preserve"> /opt/</w:t>
      </w:r>
      <w:proofErr w:type="spellStart"/>
      <w:r>
        <w:t>plexpy</w:t>
      </w:r>
      <w:proofErr w:type="spellEnd"/>
      <w:r>
        <w:t>/</w:t>
      </w:r>
      <w:proofErr w:type="spellStart"/>
      <w:r>
        <w:t>MediaServer</w:t>
      </w:r>
      <w:proofErr w:type="spellEnd"/>
    </w:p>
    <w:p w:rsidR="00B9672B" w:rsidRDefault="00B9672B" w:rsidP="00B9672B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vim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add new line: </w:t>
      </w:r>
      <w:r>
        <w:br/>
        <w:t>//</w:t>
      </w:r>
      <w:r w:rsidR="003061EE">
        <w:t>local-</w:t>
      </w:r>
      <w:proofErr w:type="spellStart"/>
      <w:r w:rsidR="003061EE">
        <w:t>ip</w:t>
      </w:r>
      <w:proofErr w:type="spellEnd"/>
      <w:r w:rsidR="003061EE">
        <w:t>-address</w:t>
      </w:r>
      <w:r>
        <w:t xml:space="preserve">/Logs </w:t>
      </w:r>
      <w:r w:rsidRPr="00B9672B">
        <w:rPr>
          <w:highlight w:val="yellow"/>
        </w:rPr>
        <w:t>/opt/</w:t>
      </w:r>
      <w:proofErr w:type="spellStart"/>
      <w:r w:rsidRPr="00B9672B">
        <w:rPr>
          <w:highlight w:val="yellow"/>
        </w:rPr>
        <w:t>plexpy</w:t>
      </w:r>
      <w:proofErr w:type="spellEnd"/>
      <w:r w:rsidR="00D6265A" w:rsidRPr="00B9672B">
        <w:rPr>
          <w:highlight w:val="yellow"/>
        </w:rPr>
        <w:t>/</w:t>
      </w:r>
      <w:proofErr w:type="spellStart"/>
      <w:r w:rsidR="00D6265A" w:rsidRPr="00B9672B">
        <w:rPr>
          <w:highlight w:val="yellow"/>
        </w:rPr>
        <w:t>MediaServer</w:t>
      </w:r>
      <w:proofErr w:type="spellEnd"/>
      <w:r w:rsidR="00D6265A" w:rsidRPr="00D6265A">
        <w:t xml:space="preserve"> </w:t>
      </w:r>
      <w:proofErr w:type="spellStart"/>
      <w:r w:rsidR="00D6265A" w:rsidRPr="00D6265A">
        <w:t>cifs</w:t>
      </w:r>
      <w:proofErr w:type="spellEnd"/>
      <w:r w:rsidR="00D6265A" w:rsidRPr="00D6265A">
        <w:t xml:space="preserve"> credentials=/root</w:t>
      </w:r>
      <w:proofErr w:type="gramStart"/>
      <w:r w:rsidR="00D6265A" w:rsidRPr="00D6265A">
        <w:t>/.</w:t>
      </w:r>
      <w:proofErr w:type="spellStart"/>
      <w:r w:rsidR="00D6265A" w:rsidRPr="00D6265A">
        <w:t>smbcredentials</w:t>
      </w:r>
      <w:proofErr w:type="spellEnd"/>
      <w:proofErr w:type="gramEnd"/>
      <w:r w:rsidR="00D6265A">
        <w:t xml:space="preserve"> </w:t>
      </w:r>
    </w:p>
    <w:p w:rsidR="00B9672B" w:rsidRDefault="00B9672B" w:rsidP="0052657A">
      <w:pPr>
        <w:pStyle w:val="ListParagraph"/>
        <w:numPr>
          <w:ilvl w:val="0"/>
          <w:numId w:val="36"/>
        </w:numPr>
      </w:pPr>
      <w:proofErr w:type="spellStart"/>
      <w:r>
        <w:t>sudo</w:t>
      </w:r>
      <w:proofErr w:type="spellEnd"/>
      <w:r>
        <w:t xml:space="preserve"> mount -a -v (mounts all entries in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t xml:space="preserve"> and enables verbose mode)</w:t>
      </w:r>
      <w:r w:rsidR="003061EE">
        <w:br/>
      </w:r>
      <w:r w:rsidR="00D6265A">
        <w:t xml:space="preserve">* </w:t>
      </w:r>
      <w:proofErr w:type="spellStart"/>
      <w:r w:rsidR="00D6265A">
        <w:t>cifs</w:t>
      </w:r>
      <w:proofErr w:type="spellEnd"/>
      <w:r w:rsidR="00D6265A">
        <w:t xml:space="preserve"> is type of mount (another is </w:t>
      </w:r>
      <w:proofErr w:type="spellStart"/>
      <w:r w:rsidR="00D6265A">
        <w:t>smbfs</w:t>
      </w:r>
      <w:proofErr w:type="spellEnd"/>
      <w:r w:rsidR="00D6265A">
        <w:t>)</w:t>
      </w:r>
      <w:r w:rsidR="00D6265A">
        <w:br/>
        <w:t xml:space="preserve">* yellow highlight is location on local </w:t>
      </w:r>
      <w:proofErr w:type="spellStart"/>
      <w:r w:rsidR="00D6265A">
        <w:t>linux</w:t>
      </w:r>
      <w:proofErr w:type="spellEnd"/>
      <w:r w:rsidR="00D6265A">
        <w:t xml:space="preserve"> system where mount point will be made</w:t>
      </w:r>
    </w:p>
    <w:p w:rsidR="002C353F" w:rsidRDefault="00DE2961" w:rsidP="002C353F">
      <w:pPr>
        <w:pStyle w:val="Heading1"/>
      </w:pPr>
      <w:proofErr w:type="spellStart"/>
      <w:proofErr w:type="gramStart"/>
      <w:r>
        <w:t>v</w:t>
      </w:r>
      <w:r w:rsidR="002C353F">
        <w:t>hosts.co</w:t>
      </w:r>
      <w:r>
        <w:t>n</w:t>
      </w:r>
      <w:r w:rsidR="002C353F">
        <w:t>f</w:t>
      </w:r>
      <w:proofErr w:type="spellEnd"/>
      <w:proofErr w:type="gramEnd"/>
      <w:r w:rsidR="002C353F">
        <w:t xml:space="preserve"> and </w:t>
      </w:r>
      <w:proofErr w:type="spellStart"/>
      <w:r w:rsidR="002C353F">
        <w:t>ProxyPass</w:t>
      </w:r>
      <w:proofErr w:type="spellEnd"/>
    </w:p>
    <w:p w:rsidR="002C353F" w:rsidRDefault="002C353F" w:rsidP="002C353F"/>
    <w:p w:rsidR="002C353F" w:rsidRDefault="002C353F" w:rsidP="002C353F">
      <w:pPr>
        <w:pStyle w:val="ListParagraph"/>
        <w:numPr>
          <w:ilvl w:val="0"/>
          <w:numId w:val="39"/>
        </w:numPr>
      </w:pPr>
      <w:r>
        <w:t>cd /</w:t>
      </w:r>
      <w:proofErr w:type="spellStart"/>
      <w:r>
        <w:t>etc</w:t>
      </w:r>
      <w:proofErr w:type="spellEnd"/>
      <w:r>
        <w:t>/apache2/sites-available</w:t>
      </w:r>
    </w:p>
    <w:p w:rsidR="002C353F" w:rsidRDefault="000B380C" w:rsidP="002C353F">
      <w:pPr>
        <w:pStyle w:val="ListParagraph"/>
        <w:numPr>
          <w:ilvl w:val="0"/>
          <w:numId w:val="39"/>
        </w:numPr>
      </w:pPr>
      <w:r>
        <w:t xml:space="preserve">touch </w:t>
      </w:r>
      <w:proofErr w:type="spellStart"/>
      <w:proofErr w:type="gramStart"/>
      <w:r>
        <w:t>sites.conf</w:t>
      </w:r>
      <w:proofErr w:type="spellEnd"/>
      <w:proofErr w:type="gramEnd"/>
    </w:p>
    <w:p w:rsidR="002C353F" w:rsidRDefault="002C353F" w:rsidP="002C353F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vim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2C353F">
      <w:pPr>
        <w:pStyle w:val="ListParagraph"/>
        <w:numPr>
          <w:ilvl w:val="0"/>
          <w:numId w:val="39"/>
        </w:numPr>
      </w:pPr>
      <w:r>
        <w:t xml:space="preserve">Paste in text </w:t>
      </w:r>
      <w:r w:rsidR="00DE2961">
        <w:t xml:space="preserve">from </w:t>
      </w:r>
      <w:proofErr w:type="spellStart"/>
      <w:proofErr w:type="gramStart"/>
      <w:r w:rsidR="00DE2961">
        <w:t>sites.conf</w:t>
      </w:r>
      <w:proofErr w:type="gramEnd"/>
      <w:r w:rsidR="008A695D">
        <w:t>.example</w:t>
      </w:r>
      <w:proofErr w:type="spellEnd"/>
      <w:r w:rsidR="00DE2961">
        <w:t xml:space="preserve"> (in GitHub repo)</w:t>
      </w:r>
      <w:r w:rsidR="00F20B57">
        <w:t xml:space="preserve"> and modify a</w:t>
      </w:r>
      <w:r w:rsidR="00A0655E">
        <w:t>ccordingly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proxy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proxy_http</w:t>
      </w:r>
      <w:proofErr w:type="spell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a2enmod rewrite</w:t>
      </w:r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 w:rsidRPr="000B380C">
        <w:t>sudo</w:t>
      </w:r>
      <w:proofErr w:type="spellEnd"/>
      <w:r w:rsidRPr="000B380C">
        <w:t xml:space="preserve"> a2ensite</w:t>
      </w:r>
      <w:r>
        <w:t xml:space="preserve"> </w:t>
      </w:r>
      <w:proofErr w:type="spellStart"/>
      <w:proofErr w:type="gramStart"/>
      <w:r>
        <w:t>sites.conf</w:t>
      </w:r>
      <w:proofErr w:type="spellEnd"/>
      <w:proofErr w:type="gramEnd"/>
    </w:p>
    <w:p w:rsidR="000B380C" w:rsidRDefault="000B380C" w:rsidP="000B380C">
      <w:pPr>
        <w:pStyle w:val="ListParagraph"/>
        <w:numPr>
          <w:ilvl w:val="0"/>
          <w:numId w:val="39"/>
        </w:numPr>
      </w:pPr>
      <w:proofErr w:type="spellStart"/>
      <w:r>
        <w:t>sudo</w:t>
      </w:r>
      <w:proofErr w:type="spellEnd"/>
      <w:r>
        <w:t xml:space="preserve"> service apache2 reload</w:t>
      </w:r>
    </w:p>
    <w:p w:rsidR="0052657A" w:rsidRDefault="0052657A" w:rsidP="0052657A">
      <w:pPr>
        <w:pStyle w:val="ListParagraph"/>
        <w:numPr>
          <w:ilvl w:val="0"/>
          <w:numId w:val="39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:rsidR="002C353F" w:rsidRDefault="00DE2961" w:rsidP="00DE2961">
      <w:pPr>
        <w:pStyle w:val="Heading1"/>
      </w:pPr>
      <w:r>
        <w:t xml:space="preserve">Setup Second Site for </w:t>
      </w:r>
      <w:proofErr w:type="spellStart"/>
      <w:r>
        <w:t>vhosts</w:t>
      </w:r>
      <w:proofErr w:type="spellEnd"/>
      <w:r>
        <w:t xml:space="preserve"> demo</w:t>
      </w:r>
    </w:p>
    <w:p w:rsidR="001C7B01" w:rsidRDefault="001C7B01" w:rsidP="001C7B01">
      <w:pPr>
        <w:pStyle w:val="ListParagraph"/>
      </w:pP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vim /</w:t>
      </w:r>
      <w:proofErr w:type="spellStart"/>
      <w:r w:rsidRPr="001C7B01">
        <w:t>var</w:t>
      </w:r>
      <w:proofErr w:type="spellEnd"/>
      <w:r w:rsidRPr="001C7B01">
        <w:t>/www/html/</w:t>
      </w:r>
      <w:proofErr w:type="spellStart"/>
      <w:r w:rsidRPr="001C7B01">
        <w:t>info.php</w:t>
      </w:r>
      <w:proofErr w:type="spellEnd"/>
      <w:r>
        <w:br/>
        <w:t>Add this text</w:t>
      </w:r>
      <w:r w:rsidR="007825AB">
        <w:t xml:space="preserve"> and save the file</w:t>
      </w:r>
      <w:r>
        <w:t>:</w:t>
      </w:r>
      <w:r>
        <w:br/>
      </w:r>
      <w:r>
        <w:br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C7B01" w:rsidRDefault="001C7B01" w:rsidP="001C7B01">
      <w:pPr>
        <w:pStyle w:val="ListParagraph"/>
      </w:pPr>
      <w:proofErr w:type="spellStart"/>
      <w:proofErr w:type="gramStart"/>
      <w:r>
        <w:t>phpinfo</w:t>
      </w:r>
      <w:proofErr w:type="spellEnd"/>
      <w:r>
        <w:t>(</w:t>
      </w:r>
      <w:proofErr w:type="gramEnd"/>
      <w:r>
        <w:t>);</w:t>
      </w:r>
    </w:p>
    <w:p w:rsidR="001C7B01" w:rsidRDefault="001C7B01" w:rsidP="001C7B01">
      <w:pPr>
        <w:pStyle w:val="ListParagraph"/>
      </w:pPr>
      <w:r>
        <w:t>?&gt;</w:t>
      </w:r>
      <w:r>
        <w:br/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chmod</w:t>
      </w:r>
      <w:proofErr w:type="spellEnd"/>
      <w:r w:rsidRPr="001C7B01">
        <w:t xml:space="preserve"> -R 755 /</w:t>
      </w:r>
      <w:proofErr w:type="spellStart"/>
      <w:r w:rsidRPr="001C7B01">
        <w:t>var</w:t>
      </w:r>
      <w:proofErr w:type="spellEnd"/>
      <w:r w:rsidRPr="001C7B01">
        <w:t>/www/html</w:t>
      </w:r>
    </w:p>
    <w:p w:rsidR="001C7B01" w:rsidRDefault="001C7B01" w:rsidP="001C7B01">
      <w:pPr>
        <w:pStyle w:val="ListParagraph"/>
        <w:numPr>
          <w:ilvl w:val="0"/>
          <w:numId w:val="43"/>
        </w:numPr>
      </w:pPr>
      <w:proofErr w:type="spellStart"/>
      <w:r w:rsidRPr="001C7B01">
        <w:t>sudo</w:t>
      </w:r>
      <w:proofErr w:type="spellEnd"/>
      <w:r w:rsidRPr="001C7B01">
        <w:t xml:space="preserve"> </w:t>
      </w:r>
      <w:proofErr w:type="spellStart"/>
      <w:r w:rsidRPr="001C7B01">
        <w:t>systemctl</w:t>
      </w:r>
      <w:proofErr w:type="spellEnd"/>
      <w:r w:rsidRPr="001C7B01">
        <w:t xml:space="preserve"> restart apache2</w:t>
      </w:r>
    </w:p>
    <w:p w:rsidR="007825AB" w:rsidRPr="001C7B01" w:rsidRDefault="007825AB" w:rsidP="007825AB">
      <w:pPr>
        <w:pStyle w:val="ListParagraph"/>
        <w:numPr>
          <w:ilvl w:val="0"/>
          <w:numId w:val="43"/>
        </w:numPr>
      </w:pPr>
      <w:r>
        <w:t>Go to DNS name of second site</w:t>
      </w:r>
      <w:r>
        <w:br/>
        <w:t xml:space="preserve">Expectation: </w:t>
      </w:r>
      <w:r>
        <w:br/>
        <w:t>- Should see apache landing page (index.html in /</w:t>
      </w:r>
      <w:proofErr w:type="spellStart"/>
      <w:r>
        <w:t>var</w:t>
      </w:r>
      <w:proofErr w:type="spellEnd"/>
      <w:r>
        <w:t>/www/html)</w:t>
      </w:r>
      <w:r>
        <w:br/>
        <w:t xml:space="preserve">- Go to </w:t>
      </w:r>
      <w:hyperlink r:id="rId13" w:history="1">
        <w:r w:rsidRPr="00733845">
          <w:rPr>
            <w:rStyle w:val="Hyperlink"/>
          </w:rPr>
          <w:t>http://dns-name-of-2nd-site/info.php</w:t>
        </w:r>
      </w:hyperlink>
      <w:r>
        <w:t xml:space="preserve"> and should see PHP landing page</w:t>
      </w:r>
    </w:p>
    <w:sectPr w:rsidR="007825AB" w:rsidRPr="001C7B01" w:rsidSect="000A0F9B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31D" w:rsidRDefault="000D031D" w:rsidP="004A5FBE">
      <w:r>
        <w:separator/>
      </w:r>
    </w:p>
  </w:endnote>
  <w:endnote w:type="continuationSeparator" w:id="0">
    <w:p w:rsidR="000D031D" w:rsidRDefault="000D031D" w:rsidP="004A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657A" w:rsidRDefault="0052657A" w:rsidP="004A5F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519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31D" w:rsidRDefault="000D031D" w:rsidP="004A5FBE">
      <w:r>
        <w:separator/>
      </w:r>
    </w:p>
  </w:footnote>
  <w:footnote w:type="continuationSeparator" w:id="0">
    <w:p w:rsidR="000D031D" w:rsidRDefault="000D031D" w:rsidP="004A5F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EE2F8A"/>
    <w:multiLevelType w:val="hybridMultilevel"/>
    <w:tmpl w:val="1362D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8A04A6"/>
    <w:multiLevelType w:val="hybridMultilevel"/>
    <w:tmpl w:val="2D5A2E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96CBB"/>
    <w:multiLevelType w:val="hybridMultilevel"/>
    <w:tmpl w:val="119860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E5469"/>
    <w:multiLevelType w:val="hybridMultilevel"/>
    <w:tmpl w:val="F68CD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E52FAF"/>
    <w:multiLevelType w:val="hybridMultilevel"/>
    <w:tmpl w:val="FCD051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20201"/>
    <w:multiLevelType w:val="hybridMultilevel"/>
    <w:tmpl w:val="33BCFB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11965"/>
    <w:multiLevelType w:val="hybridMultilevel"/>
    <w:tmpl w:val="CE74F6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31921"/>
    <w:multiLevelType w:val="hybridMultilevel"/>
    <w:tmpl w:val="82AEC9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9" w15:restartNumberingAfterBreak="0">
    <w:nsid w:val="4AFB50B0"/>
    <w:multiLevelType w:val="hybridMultilevel"/>
    <w:tmpl w:val="48E616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ED463C9"/>
    <w:multiLevelType w:val="hybridMultilevel"/>
    <w:tmpl w:val="A3C89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B5E05"/>
    <w:multiLevelType w:val="hybridMultilevel"/>
    <w:tmpl w:val="5AFAB2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2033B9"/>
    <w:multiLevelType w:val="hybridMultilevel"/>
    <w:tmpl w:val="BD54D7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D23EF9"/>
    <w:multiLevelType w:val="hybridMultilevel"/>
    <w:tmpl w:val="1A9069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687C27"/>
    <w:multiLevelType w:val="hybridMultilevel"/>
    <w:tmpl w:val="7F647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AB7485"/>
    <w:multiLevelType w:val="hybridMultilevel"/>
    <w:tmpl w:val="B86228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10408F1"/>
    <w:multiLevelType w:val="hybridMultilevel"/>
    <w:tmpl w:val="67B893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 w15:restartNumberingAfterBreak="0">
    <w:nsid w:val="7CC31EEB"/>
    <w:multiLevelType w:val="hybridMultilevel"/>
    <w:tmpl w:val="F3720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9"/>
  </w:num>
  <w:num w:numId="14">
    <w:abstractNumId w:val="28"/>
  </w:num>
  <w:num w:numId="15">
    <w:abstractNumId w:val="31"/>
  </w:num>
  <w:num w:numId="16">
    <w:abstractNumId w:val="2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17"/>
  </w:num>
  <w:num w:numId="29">
    <w:abstractNumId w:val="16"/>
  </w:num>
  <w:num w:numId="30">
    <w:abstractNumId w:val="32"/>
  </w:num>
  <w:num w:numId="31">
    <w:abstractNumId w:val="24"/>
  </w:num>
  <w:num w:numId="32">
    <w:abstractNumId w:val="11"/>
  </w:num>
  <w:num w:numId="33">
    <w:abstractNumId w:val="22"/>
  </w:num>
  <w:num w:numId="34">
    <w:abstractNumId w:val="26"/>
  </w:num>
  <w:num w:numId="35">
    <w:abstractNumId w:val="21"/>
  </w:num>
  <w:num w:numId="36">
    <w:abstractNumId w:val="14"/>
  </w:num>
  <w:num w:numId="37">
    <w:abstractNumId w:val="13"/>
  </w:num>
  <w:num w:numId="38">
    <w:abstractNumId w:val="15"/>
  </w:num>
  <w:num w:numId="39">
    <w:abstractNumId w:val="10"/>
  </w:num>
  <w:num w:numId="40">
    <w:abstractNumId w:val="19"/>
  </w:num>
  <w:num w:numId="41">
    <w:abstractNumId w:val="27"/>
  </w:num>
  <w:num w:numId="42">
    <w:abstractNumId w:val="30"/>
  </w:num>
  <w:num w:numId="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4E"/>
    <w:rsid w:val="00081D74"/>
    <w:rsid w:val="000A0F9B"/>
    <w:rsid w:val="000B380C"/>
    <w:rsid w:val="000C38BF"/>
    <w:rsid w:val="000D031D"/>
    <w:rsid w:val="00123E1E"/>
    <w:rsid w:val="0013591F"/>
    <w:rsid w:val="00157279"/>
    <w:rsid w:val="001C7B01"/>
    <w:rsid w:val="001D6E1D"/>
    <w:rsid w:val="00216BF8"/>
    <w:rsid w:val="0024640E"/>
    <w:rsid w:val="002C1B16"/>
    <w:rsid w:val="002C353F"/>
    <w:rsid w:val="003046AB"/>
    <w:rsid w:val="003061EE"/>
    <w:rsid w:val="00325AE2"/>
    <w:rsid w:val="00436812"/>
    <w:rsid w:val="0044313C"/>
    <w:rsid w:val="00460C55"/>
    <w:rsid w:val="004A5FBE"/>
    <w:rsid w:val="0052657A"/>
    <w:rsid w:val="00552FCB"/>
    <w:rsid w:val="006D702C"/>
    <w:rsid w:val="00766FE9"/>
    <w:rsid w:val="00771F16"/>
    <w:rsid w:val="007825AB"/>
    <w:rsid w:val="0078294C"/>
    <w:rsid w:val="007B7915"/>
    <w:rsid w:val="00824CEA"/>
    <w:rsid w:val="008A695D"/>
    <w:rsid w:val="008B6008"/>
    <w:rsid w:val="008C1615"/>
    <w:rsid w:val="008D7C88"/>
    <w:rsid w:val="00904D2E"/>
    <w:rsid w:val="0092344E"/>
    <w:rsid w:val="00950985"/>
    <w:rsid w:val="00971DEC"/>
    <w:rsid w:val="00A0655E"/>
    <w:rsid w:val="00B3519D"/>
    <w:rsid w:val="00B64B70"/>
    <w:rsid w:val="00B66857"/>
    <w:rsid w:val="00B9672B"/>
    <w:rsid w:val="00BA3B94"/>
    <w:rsid w:val="00C07BE9"/>
    <w:rsid w:val="00D2444E"/>
    <w:rsid w:val="00D6265A"/>
    <w:rsid w:val="00DE2961"/>
    <w:rsid w:val="00E53E4E"/>
    <w:rsid w:val="00F20B57"/>
    <w:rsid w:val="00F9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CE202E"/>
  <w15:chartTrackingRefBased/>
  <w15:docId w15:val="{B71FB5C6-AD0F-411F-98D1-BB81FDEB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5FBE"/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C38BF"/>
    <w:pPr>
      <w:keepNext/>
      <w:keepLines/>
      <w:spacing w:before="240" w:after="0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519D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8BF"/>
    <w:rPr>
      <w:rFonts w:ascii="Calibri" w:eastAsiaTheme="majorEastAsia" w:hAnsi="Calibri" w:cs="Calibr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519D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4A5FBE"/>
    <w:pPr>
      <w:spacing w:after="0" w:line="240" w:lineRule="auto"/>
      <w:contextualSpacing/>
    </w:pPr>
    <w:rPr>
      <w:rFonts w:eastAsiaTheme="majorEastAsia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4A5FBE"/>
    <w:rPr>
      <w:rFonts w:ascii="Calibri" w:eastAsiaTheme="majorEastAsia" w:hAnsi="Calibri" w:cs="Calibr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923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lex.tv/downloads/" TargetMode="External"/><Relationship Id="rId13" Type="http://schemas.openxmlformats.org/officeDocument/2006/relationships/hyperlink" Target="http://dns-name-of-2nd-site/info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ip-address-of-linux-vm:81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onnyWong16/plexpy/wiki/Install-as-a-daemon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onnyWong16/plexpy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32400/web/index.html#!/setup/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de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973</TotalTime>
  <Pages>4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Deen</dc:creator>
  <cp:keywords/>
  <dc:description/>
  <cp:lastModifiedBy>Jessica Deen</cp:lastModifiedBy>
  <cp:revision>23</cp:revision>
  <dcterms:created xsi:type="dcterms:W3CDTF">2016-10-06T22:16:00Z</dcterms:created>
  <dcterms:modified xsi:type="dcterms:W3CDTF">2016-10-07T15:02:00Z</dcterms:modified>
</cp:coreProperties>
</file>